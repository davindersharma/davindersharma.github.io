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0D262A" w:rsidRDefault="003C47EE" w:rsidP="00913946">
            <w:pPr>
              <w:pStyle w:val="Title"/>
              <w:rPr>
                <w:rFonts w:ascii="Bahnschrift Light" w:hAnsi="Bahnschrift Light"/>
                <w:sz w:val="72"/>
                <w:szCs w:val="72"/>
              </w:rPr>
            </w:pPr>
            <w:r w:rsidRPr="000D262A">
              <w:rPr>
                <w:rFonts w:ascii="Bahnschrift Light" w:hAnsi="Bahnschrift Light"/>
                <w:sz w:val="72"/>
                <w:szCs w:val="72"/>
              </w:rPr>
              <w:t>DAVINDER SHARMA</w:t>
            </w:r>
          </w:p>
          <w:p w:rsidR="00692703" w:rsidRPr="00CF1A49" w:rsidRDefault="001A5593" w:rsidP="00913946">
            <w:pPr>
              <w:pStyle w:val="ContactInfo"/>
              <w:contextualSpacing w:val="0"/>
            </w:pPr>
            <w:r>
              <w:t>1160 St Mathieu street, Montreal, QC</w:t>
            </w:r>
            <w:r w:rsidR="00692703" w:rsidRPr="00CF1A49">
              <w:t xml:space="preserve"> </w:t>
            </w:r>
            <w:r>
              <w:t xml:space="preserve">                                       </w:t>
            </w:r>
            <w:r w:rsidR="00692703" w:rsidRPr="00CF1A49">
              <w:t xml:space="preserve"> </w:t>
            </w:r>
            <w:r>
              <w:t>+1(306)580-6152</w:t>
            </w:r>
          </w:p>
          <w:p w:rsidR="00692703" w:rsidRPr="000D262A" w:rsidRDefault="00401599" w:rsidP="00E61575">
            <w:pPr>
              <w:pStyle w:val="ContactInfoEmphasis"/>
              <w:contextualSpacing w:val="0"/>
              <w:rPr>
                <w:rFonts w:ascii="Bahnschrift Light" w:hAnsi="Bahnschrift Light"/>
              </w:rPr>
            </w:pPr>
            <w:r w:rsidRPr="000D262A">
              <w:rPr>
                <w:rFonts w:ascii="Bahnschrift Light" w:hAnsi="Bahnschrift Light"/>
              </w:rPr>
              <w:t>d</w:t>
            </w:r>
            <w:r w:rsidR="001A5593" w:rsidRPr="000D262A">
              <w:rPr>
                <w:rFonts w:ascii="Bahnschrift Light" w:hAnsi="Bahnschrift Light"/>
              </w:rPr>
              <w:t>avinder.sharma46295@gmail.com</w:t>
            </w:r>
            <w:r w:rsidR="00692703" w:rsidRPr="000D262A">
              <w:rPr>
                <w:rFonts w:ascii="Bahnschrift Light" w:hAnsi="Bahnschrift Light"/>
              </w:rPr>
              <w:t xml:space="preserve"> </w:t>
            </w:r>
            <w:sdt>
              <w:sdtPr>
                <w:rPr>
                  <w:rFonts w:ascii="Bahnschrift Light" w:hAnsi="Bahnschrift Light"/>
                </w:rPr>
                <w:alias w:val="Divider dot:"/>
                <w:tag w:val="Divider dot:"/>
                <w:id w:val="2000459528"/>
                <w:placeholder>
                  <w:docPart w:val="159044B3112B45098A8FD73C69CA641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D262A">
                  <w:rPr>
                    <w:rFonts w:ascii="Bahnschrift Light" w:hAnsi="Bahnschrift Light"/>
                  </w:rPr>
                  <w:t>·</w:t>
                </w:r>
              </w:sdtContent>
            </w:sdt>
            <w:r w:rsidR="00692703" w:rsidRPr="000D262A">
              <w:rPr>
                <w:rFonts w:ascii="Bahnschrift Light" w:hAnsi="Bahnschrift Light"/>
              </w:rPr>
              <w:t xml:space="preserve"> </w:t>
            </w:r>
            <w:hyperlink r:id="rId7" w:history="1">
              <w:proofErr w:type="spellStart"/>
              <w:r w:rsidR="00E61575" w:rsidRPr="000D262A">
                <w:rPr>
                  <w:rStyle w:val="Hyperlink"/>
                  <w:rFonts w:ascii="Bahnschrift Light" w:hAnsi="Bahnschrift Light"/>
                </w:rPr>
                <w:t>davinderSharma@lnkdin</w:t>
              </w:r>
              <w:proofErr w:type="spellEnd"/>
            </w:hyperlink>
            <w:r w:rsidR="00692703" w:rsidRPr="000D262A">
              <w:rPr>
                <w:rFonts w:ascii="Bahnschrift Light" w:hAnsi="Bahnschrift Light"/>
              </w:rPr>
              <w:t xml:space="preserve"> </w:t>
            </w:r>
            <w:sdt>
              <w:sdtPr>
                <w:rPr>
                  <w:rFonts w:ascii="Bahnschrift Light" w:hAnsi="Bahnschrift Light"/>
                </w:rPr>
                <w:alias w:val="Divider dot:"/>
                <w:tag w:val="Divider dot:"/>
                <w:id w:val="759871761"/>
                <w:placeholder>
                  <w:docPart w:val="704CBEBA998847BE9545851CD455832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D262A">
                  <w:rPr>
                    <w:rFonts w:ascii="Bahnschrift Light" w:hAnsi="Bahnschrift Light"/>
                  </w:rPr>
                  <w:t>·</w:t>
                </w:r>
              </w:sdtContent>
            </w:sdt>
            <w:r w:rsidR="00692703" w:rsidRPr="000D262A">
              <w:rPr>
                <w:rFonts w:ascii="Bahnschrift Light" w:hAnsi="Bahnschrift Light"/>
              </w:rPr>
              <w:t xml:space="preserve"> </w:t>
            </w:r>
            <w:hyperlink r:id="rId8" w:history="1">
              <w:r w:rsidR="00E61575" w:rsidRPr="000D262A">
                <w:rPr>
                  <w:rStyle w:val="Hyperlink"/>
                  <w:rFonts w:ascii="Bahnschrift Light" w:hAnsi="Bahnschrift Light"/>
                </w:rPr>
                <w:t>davindersharma.github.io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3C5965" w:rsidRDefault="00870420" w:rsidP="00870420">
            <w:pPr>
              <w:contextualSpacing w:val="0"/>
              <w:rPr>
                <w:sz w:val="28"/>
                <w:szCs w:val="28"/>
              </w:rPr>
            </w:pPr>
            <w:r w:rsidRPr="003C5965">
              <w:rPr>
                <w:sz w:val="28"/>
                <w:szCs w:val="28"/>
              </w:rPr>
              <w:t xml:space="preserve">I am a young striving web developer who likes to learn new stuff and make </w:t>
            </w:r>
            <w:r w:rsidR="00401599" w:rsidRPr="003C5965">
              <w:rPr>
                <w:sz w:val="28"/>
                <w:szCs w:val="28"/>
              </w:rPr>
              <w:t>use of new technologies to create useful and attractive applications.</w:t>
            </w:r>
          </w:p>
        </w:tc>
      </w:tr>
    </w:tbl>
    <w:p w:rsidR="004E01EB" w:rsidRPr="00CF1A49" w:rsidRDefault="0031278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F8912B3B67047D4AD1477B8BCCC00A3"/>
          </w:placeholder>
          <w:temporary/>
          <w:showingPlcHdr/>
          <w15:appearance w15:val="hidden"/>
        </w:sdtPr>
        <w:sdtEndPr/>
        <w:sdtContent>
          <w:r w:rsidR="004E01EB" w:rsidRPr="00E61575">
            <w:rPr>
              <w:rFonts w:asciiTheme="minorHAnsi" w:hAnsiTheme="minorHAnsi" w:cstheme="minorHAnsi"/>
              <w:b w:val="0"/>
              <w:sz w:val="56"/>
            </w:rPr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3C5965">
        <w:trPr>
          <w:trHeight w:val="1273"/>
        </w:trPr>
        <w:tc>
          <w:tcPr>
            <w:tcW w:w="9337" w:type="dxa"/>
          </w:tcPr>
          <w:p w:rsidR="001D0BF1" w:rsidRPr="00CF1A49" w:rsidRDefault="007742B6" w:rsidP="001D0BF1">
            <w:pPr>
              <w:pStyle w:val="Heading3"/>
              <w:contextualSpacing w:val="0"/>
              <w:outlineLvl w:val="2"/>
            </w:pPr>
            <w:r>
              <w:t>2019 april</w:t>
            </w:r>
            <w:r w:rsidR="001D0BF1" w:rsidRPr="00CF1A49">
              <w:t xml:space="preserve"> – </w:t>
            </w:r>
            <w:r>
              <w:t>Current</w:t>
            </w:r>
          </w:p>
          <w:p w:rsidR="001D0BF1" w:rsidRPr="00CF1A49" w:rsidRDefault="00E61575" w:rsidP="001D0BF1">
            <w:pPr>
              <w:pStyle w:val="Heading2"/>
              <w:contextualSpacing w:val="0"/>
              <w:outlineLvl w:val="1"/>
            </w:pPr>
            <w:r>
              <w:t>Quality checker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good food, MONTREAL, CA </w:t>
            </w:r>
          </w:p>
          <w:p w:rsidR="001E3120" w:rsidRPr="003C5965" w:rsidRDefault="00E61575" w:rsidP="00E61575">
            <w:pPr>
              <w:contextualSpacing w:val="0"/>
              <w:rPr>
                <w:sz w:val="28"/>
                <w:szCs w:val="28"/>
              </w:rPr>
            </w:pPr>
            <w:r w:rsidRPr="003C5965">
              <w:rPr>
                <w:sz w:val="28"/>
                <w:szCs w:val="28"/>
              </w:rPr>
              <w:t>Computer operator and quality checking of food. Upload the data consistently about the good and bad product received and delivered.</w:t>
            </w:r>
          </w:p>
        </w:tc>
      </w:tr>
    </w:tbl>
    <w:p w:rsidR="00DA59AA" w:rsidRPr="00E61575" w:rsidRDefault="001A5593" w:rsidP="0097790C">
      <w:pPr>
        <w:pStyle w:val="Heading1"/>
        <w:rPr>
          <w:rFonts w:asciiTheme="minorHAnsi" w:hAnsiTheme="minorHAnsi" w:cstheme="minorHAnsi"/>
          <w:b w:val="0"/>
          <w:sz w:val="72"/>
        </w:rPr>
      </w:pPr>
      <w:r w:rsidRPr="00E61575">
        <w:rPr>
          <w:rFonts w:asciiTheme="minorHAnsi" w:hAnsiTheme="minorHAnsi" w:cstheme="minorHAnsi"/>
          <w:b w:val="0"/>
          <w:sz w:val="56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3C47EE" w:rsidP="001D0BF1">
            <w:pPr>
              <w:pStyle w:val="Heading3"/>
              <w:contextualSpacing w:val="0"/>
              <w:outlineLvl w:val="2"/>
            </w:pPr>
            <w:r>
              <w:t>2019</w:t>
            </w:r>
            <w:r w:rsidR="007742B6">
              <w:t xml:space="preserve"> JAN</w:t>
            </w:r>
            <w:r>
              <w:t xml:space="preserve"> </w:t>
            </w:r>
            <w:r w:rsidR="007742B6">
              <w:t>–</w:t>
            </w:r>
            <w:r>
              <w:t xml:space="preserve"> </w:t>
            </w:r>
            <w:r w:rsidR="007742B6">
              <w:t>current</w:t>
            </w:r>
          </w:p>
          <w:p w:rsidR="00D04CFA" w:rsidRPr="00886BD8" w:rsidRDefault="003C47EE" w:rsidP="001D0BF1">
            <w:pPr>
              <w:pStyle w:val="Heading2"/>
              <w:contextualSpacing w:val="0"/>
              <w:outlineLvl w:val="1"/>
            </w:pPr>
            <w:r>
              <w:t xml:space="preserve">INFORMATION TECHNOLOGY PROGRAMMER ANALYST </w:t>
            </w:r>
          </w:p>
          <w:p w:rsidR="001D0BF1" w:rsidRPr="00CF1A49" w:rsidRDefault="003C47EE" w:rsidP="001D0BF1">
            <w:pPr>
              <w:pStyle w:val="Heading2"/>
              <w:contextualSpacing w:val="0"/>
              <w:outlineLvl w:val="1"/>
            </w:pPr>
            <w:r w:rsidRPr="003C47EE">
              <w:rPr>
                <w:b w:val="0"/>
                <w:color w:val="8CE5B5" w:themeColor="accent1" w:themeTint="66"/>
                <w:sz w:val="24"/>
              </w:rPr>
              <w:t>L</w:t>
            </w:r>
            <w:r>
              <w:rPr>
                <w:b w:val="0"/>
                <w:caps w:val="0"/>
                <w:color w:val="8CE5B5" w:themeColor="accent1" w:themeTint="66"/>
                <w:sz w:val="24"/>
              </w:rPr>
              <w:t>aS</w:t>
            </w:r>
            <w:r w:rsidRPr="003C47EE">
              <w:rPr>
                <w:b w:val="0"/>
                <w:caps w:val="0"/>
                <w:color w:val="8CE5B5" w:themeColor="accent1" w:themeTint="66"/>
                <w:sz w:val="24"/>
              </w:rPr>
              <w:t>alle College</w:t>
            </w:r>
            <w:r>
              <w:rPr>
                <w:b w:val="0"/>
                <w:caps w:val="0"/>
                <w:color w:val="8CE5B5" w:themeColor="accent1" w:themeTint="66"/>
                <w:sz w:val="24"/>
              </w:rPr>
              <w:t>, Montreal, CA</w:t>
            </w:r>
          </w:p>
          <w:p w:rsidR="007538DC" w:rsidRPr="003C5965" w:rsidRDefault="001A5593" w:rsidP="001A5593">
            <w:pPr>
              <w:contextualSpacing w:val="0"/>
              <w:rPr>
                <w:sz w:val="28"/>
                <w:szCs w:val="28"/>
              </w:rPr>
            </w:pPr>
            <w:r w:rsidRPr="003C5965">
              <w:rPr>
                <w:sz w:val="28"/>
                <w:szCs w:val="28"/>
              </w:rPr>
              <w:t xml:space="preserve">MAJOR:  </w:t>
            </w:r>
            <w:r w:rsidR="003C47EE" w:rsidRPr="003C5965">
              <w:rPr>
                <w:sz w:val="28"/>
                <w:szCs w:val="28"/>
              </w:rPr>
              <w:t>#ADVANCED-OOPS, #ALGORITHMS AND PROGRAMMING, #DATABASE, #SYSTEM-ANALYSIS, #OPERATING SYSTEM, #NETWORKING,</w:t>
            </w:r>
            <w:r w:rsidRPr="003C5965">
              <w:rPr>
                <w:sz w:val="28"/>
                <w:szCs w:val="28"/>
              </w:rPr>
              <w:t xml:space="preserve"> #MULTI-TIER-APPLICATIONS</w:t>
            </w:r>
            <w:r w:rsidR="003C47EE" w:rsidRPr="003C5965">
              <w:rPr>
                <w:sz w:val="28"/>
                <w:szCs w:val="28"/>
              </w:rPr>
              <w:t>, #PYTHON, #ANDROID-APPLICATIONS, #WEB-SERVER-APPLLICATION-DEVELOPEMT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3C47EE" w:rsidRPr="003C47EE" w:rsidRDefault="003C47EE" w:rsidP="00F61DF9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</w:rPr>
            </w:pPr>
            <w:r w:rsidRPr="003C47EE">
              <w:rPr>
                <w:color w:val="595959" w:themeColor="text1" w:themeTint="A6"/>
                <w:sz w:val="22"/>
              </w:rPr>
              <w:t>2017</w:t>
            </w:r>
            <w:r w:rsidR="007742B6">
              <w:rPr>
                <w:color w:val="595959" w:themeColor="text1" w:themeTint="A6"/>
                <w:sz w:val="22"/>
              </w:rPr>
              <w:t xml:space="preserve"> APRIL</w:t>
            </w:r>
            <w:r w:rsidRPr="003C47EE">
              <w:rPr>
                <w:color w:val="595959" w:themeColor="text1" w:themeTint="A6"/>
                <w:sz w:val="22"/>
              </w:rPr>
              <w:t>-2018</w:t>
            </w:r>
            <w:r w:rsidR="007742B6">
              <w:rPr>
                <w:color w:val="595959" w:themeColor="text1" w:themeTint="A6"/>
                <w:sz w:val="22"/>
              </w:rPr>
              <w:t xml:space="preserve"> MARCH</w:t>
            </w:r>
          </w:p>
          <w:p w:rsidR="00F61DF9" w:rsidRDefault="003C47EE" w:rsidP="00F61DF9">
            <w:pPr>
              <w:pStyle w:val="Heading2"/>
              <w:contextualSpacing w:val="0"/>
              <w:outlineLvl w:val="1"/>
            </w:pPr>
            <w:r>
              <w:t>DIPLOMA IN COMPUTER APPLICATIONs</w:t>
            </w:r>
          </w:p>
          <w:p w:rsidR="003C47EE" w:rsidRPr="003C47EE" w:rsidRDefault="003C47EE" w:rsidP="00F61DF9">
            <w:pPr>
              <w:pStyle w:val="Heading2"/>
              <w:contextualSpacing w:val="0"/>
              <w:outlineLvl w:val="1"/>
              <w:rPr>
                <w:b w:val="0"/>
                <w:color w:val="8CE5B5" w:themeColor="accent1" w:themeTint="66"/>
                <w:sz w:val="24"/>
              </w:rPr>
            </w:pPr>
            <w:r>
              <w:rPr>
                <w:b w:val="0"/>
                <w:caps w:val="0"/>
                <w:color w:val="8CE5B5" w:themeColor="accent1" w:themeTint="66"/>
                <w:sz w:val="24"/>
              </w:rPr>
              <w:t>Yogi Group of I</w:t>
            </w:r>
            <w:r w:rsidRPr="003C47EE">
              <w:rPr>
                <w:b w:val="0"/>
                <w:caps w:val="0"/>
                <w:color w:val="8CE5B5" w:themeColor="accent1" w:themeTint="66"/>
                <w:sz w:val="24"/>
              </w:rPr>
              <w:t>nstitutions</w:t>
            </w:r>
            <w:r>
              <w:rPr>
                <w:b w:val="0"/>
                <w:caps w:val="0"/>
                <w:color w:val="8CE5B5" w:themeColor="accent1" w:themeTint="66"/>
                <w:sz w:val="24"/>
              </w:rPr>
              <w:t>, Sangrur, IN</w:t>
            </w:r>
          </w:p>
          <w:p w:rsidR="00F61DF9" w:rsidRPr="003C5965" w:rsidRDefault="001A5593" w:rsidP="00886BD8">
            <w:pPr>
              <w:rPr>
                <w:sz w:val="28"/>
                <w:szCs w:val="28"/>
              </w:rPr>
            </w:pPr>
            <w:r w:rsidRPr="003C5965">
              <w:rPr>
                <w:sz w:val="28"/>
                <w:szCs w:val="28"/>
              </w:rPr>
              <w:t>MAJOR: #HTML, #CSS, #JAVASCRIPT, #C++, #OBJECT ORIENTED PROGRAMMING, #DATABASE, #SQL</w:t>
            </w:r>
            <w:r w:rsidR="00886BD8" w:rsidRPr="003C5965">
              <w:rPr>
                <w:sz w:val="28"/>
                <w:szCs w:val="28"/>
              </w:rPr>
              <w:tab/>
            </w:r>
          </w:p>
        </w:tc>
      </w:tr>
    </w:tbl>
    <w:sdt>
      <w:sdtPr>
        <w:rPr>
          <w:rFonts w:asciiTheme="minorHAnsi" w:hAnsiTheme="minorHAnsi" w:cstheme="minorHAnsi"/>
        </w:rPr>
        <w:alias w:val="Skills:"/>
        <w:tag w:val="Skills:"/>
        <w:id w:val="-1392877668"/>
        <w:placeholder>
          <w:docPart w:val="577C1A1BD31344F9AD16A9A215EAB47D"/>
        </w:placeholder>
        <w:temporary/>
        <w:showingPlcHdr/>
        <w15:appearance w15:val="hidden"/>
      </w:sdtPr>
      <w:sdtEndPr/>
      <w:sdtContent>
        <w:p w:rsidR="00486277" w:rsidRPr="00401599" w:rsidRDefault="00486277" w:rsidP="00F609CB">
          <w:pPr>
            <w:pStyle w:val="Heading1"/>
            <w:spacing w:line="276" w:lineRule="auto"/>
            <w:rPr>
              <w:rFonts w:asciiTheme="minorHAnsi" w:hAnsiTheme="minorHAnsi" w:cstheme="minorHAnsi"/>
            </w:rPr>
          </w:pPr>
          <w:r w:rsidRPr="00E61575">
            <w:rPr>
              <w:rFonts w:asciiTheme="minorHAnsi" w:hAnsiTheme="minorHAnsi" w:cstheme="minorHAnsi"/>
              <w:b w:val="0"/>
              <w:sz w:val="56"/>
            </w:rPr>
            <w:t>Skills</w:t>
          </w:r>
        </w:p>
      </w:sdtContent>
    </w:sdt>
    <w:p w:rsidR="00401599" w:rsidRPr="00886BD8" w:rsidRDefault="002C30E7" w:rsidP="00886BD8">
      <w:pPr>
        <w:pStyle w:val="Heading1"/>
        <w:numPr>
          <w:ilvl w:val="0"/>
          <w:numId w:val="14"/>
        </w:numPr>
        <w:spacing w:line="276" w:lineRule="auto"/>
        <w:ind w:left="180" w:hanging="180"/>
        <w:rPr>
          <w:rFonts w:asciiTheme="minorHAnsi" w:hAnsiTheme="minorHAnsi" w:cstheme="minorHAnsi"/>
          <w:b w:val="0"/>
          <w:sz w:val="32"/>
        </w:rPr>
      </w:pPr>
      <w:proofErr w:type="gramStart"/>
      <w:r w:rsidRPr="00886BD8">
        <w:rPr>
          <w:rFonts w:asciiTheme="minorHAnsi" w:hAnsiTheme="minorHAnsi" w:cstheme="minorHAnsi"/>
          <w:b w:val="0"/>
          <w:caps w:val="0"/>
          <w:sz w:val="32"/>
        </w:rPr>
        <w:t>LANGUAGES</w:t>
      </w:r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  <w:sz w:val="32"/>
        </w:rPr>
        <w:t>:</w:t>
      </w:r>
      <w:proofErr w:type="gramEnd"/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</w:rPr>
        <w:t>C++, C#, Java, Swift.</w:t>
      </w:r>
      <w:bookmarkStart w:id="0" w:name="_GoBack"/>
      <w:bookmarkEnd w:id="0"/>
    </w:p>
    <w:p w:rsidR="00401599" w:rsidRPr="00886BD8" w:rsidRDefault="002C30E7" w:rsidP="00886BD8">
      <w:pPr>
        <w:pStyle w:val="Heading1"/>
        <w:numPr>
          <w:ilvl w:val="0"/>
          <w:numId w:val="14"/>
        </w:numPr>
        <w:spacing w:line="276" w:lineRule="auto"/>
        <w:ind w:left="180" w:hanging="180"/>
        <w:rPr>
          <w:rFonts w:asciiTheme="minorHAnsi" w:hAnsiTheme="minorHAnsi" w:cstheme="minorHAnsi"/>
          <w:b w:val="0"/>
          <w:sz w:val="32"/>
        </w:rPr>
      </w:pPr>
      <w:r w:rsidRPr="00886BD8">
        <w:rPr>
          <w:rFonts w:asciiTheme="minorHAnsi" w:hAnsiTheme="minorHAnsi" w:cstheme="minorHAnsi"/>
          <w:b w:val="0"/>
          <w:caps w:val="0"/>
          <w:sz w:val="32"/>
        </w:rPr>
        <w:t xml:space="preserve">SCRIPTING </w:t>
      </w:r>
      <w:proofErr w:type="gramStart"/>
      <w:r w:rsidRPr="00886BD8">
        <w:rPr>
          <w:rFonts w:asciiTheme="minorHAnsi" w:hAnsiTheme="minorHAnsi" w:cstheme="minorHAnsi"/>
          <w:b w:val="0"/>
          <w:caps w:val="0"/>
          <w:sz w:val="32"/>
        </w:rPr>
        <w:t>LANGUAGES</w:t>
      </w:r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  <w:sz w:val="32"/>
        </w:rPr>
        <w:t>:</w:t>
      </w:r>
      <w:proofErr w:type="gramEnd"/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="00162B88" w:rsidRPr="00886BD8">
        <w:rPr>
          <w:rFonts w:asciiTheme="minorHAnsi" w:hAnsiTheme="minorHAnsi" w:cstheme="minorHAnsi"/>
          <w:b w:val="0"/>
          <w:caps w:val="0"/>
        </w:rPr>
        <w:t>JavaScript</w:t>
      </w:r>
      <w:r w:rsidRPr="00886BD8">
        <w:rPr>
          <w:rFonts w:asciiTheme="minorHAnsi" w:hAnsiTheme="minorHAnsi" w:cstheme="minorHAnsi"/>
          <w:b w:val="0"/>
          <w:caps w:val="0"/>
        </w:rPr>
        <w:t xml:space="preserve">, </w:t>
      </w:r>
      <w:r w:rsidR="00162B88" w:rsidRPr="00886BD8">
        <w:rPr>
          <w:rFonts w:asciiTheme="minorHAnsi" w:hAnsiTheme="minorHAnsi" w:cstheme="minorHAnsi"/>
          <w:b w:val="0"/>
          <w:caps w:val="0"/>
        </w:rPr>
        <w:t>Php</w:t>
      </w:r>
      <w:r w:rsidRPr="00886BD8">
        <w:rPr>
          <w:rFonts w:asciiTheme="minorHAnsi" w:hAnsiTheme="minorHAnsi" w:cstheme="minorHAnsi"/>
          <w:b w:val="0"/>
          <w:caps w:val="0"/>
        </w:rPr>
        <w:t>.</w:t>
      </w:r>
    </w:p>
    <w:p w:rsidR="00401599" w:rsidRPr="00886BD8" w:rsidRDefault="002C30E7" w:rsidP="00886BD8">
      <w:pPr>
        <w:pStyle w:val="Heading1"/>
        <w:numPr>
          <w:ilvl w:val="0"/>
          <w:numId w:val="14"/>
        </w:numPr>
        <w:spacing w:line="276" w:lineRule="auto"/>
        <w:ind w:left="180" w:hanging="180"/>
        <w:rPr>
          <w:rFonts w:asciiTheme="minorHAnsi" w:hAnsiTheme="minorHAnsi" w:cstheme="minorHAnsi"/>
          <w:b w:val="0"/>
          <w:caps w:val="0"/>
        </w:rPr>
      </w:pPr>
      <w:r w:rsidRPr="00886BD8">
        <w:rPr>
          <w:rFonts w:asciiTheme="minorHAnsi" w:hAnsiTheme="minorHAnsi" w:cstheme="minorHAnsi"/>
          <w:b w:val="0"/>
          <w:caps w:val="0"/>
          <w:sz w:val="32"/>
        </w:rPr>
        <w:t xml:space="preserve">MICROSOFT OFFICE </w:t>
      </w:r>
      <w:proofErr w:type="gramStart"/>
      <w:r w:rsidRPr="00886BD8">
        <w:rPr>
          <w:rFonts w:asciiTheme="minorHAnsi" w:hAnsiTheme="minorHAnsi" w:cstheme="minorHAnsi"/>
          <w:b w:val="0"/>
          <w:caps w:val="0"/>
          <w:sz w:val="32"/>
        </w:rPr>
        <w:t>SUITE</w:t>
      </w:r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  <w:sz w:val="32"/>
        </w:rPr>
        <w:t>:</w:t>
      </w:r>
      <w:proofErr w:type="gramEnd"/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</w:rPr>
        <w:t xml:space="preserve">Word, Excel, </w:t>
      </w:r>
      <w:r w:rsidR="00162B88" w:rsidRPr="00886BD8">
        <w:rPr>
          <w:rFonts w:asciiTheme="minorHAnsi" w:hAnsiTheme="minorHAnsi" w:cstheme="minorHAnsi"/>
          <w:b w:val="0"/>
          <w:caps w:val="0"/>
        </w:rPr>
        <w:t>PowerPoint</w:t>
      </w:r>
      <w:r w:rsidRPr="00886BD8">
        <w:rPr>
          <w:rFonts w:asciiTheme="minorHAnsi" w:hAnsiTheme="minorHAnsi" w:cstheme="minorHAnsi"/>
          <w:b w:val="0"/>
          <w:caps w:val="0"/>
        </w:rPr>
        <w:t>, Visio, Outlook, Access.</w:t>
      </w:r>
    </w:p>
    <w:p w:rsidR="002C30E7" w:rsidRPr="00886BD8" w:rsidRDefault="002C30E7" w:rsidP="00886BD8">
      <w:pPr>
        <w:pStyle w:val="Heading1"/>
        <w:numPr>
          <w:ilvl w:val="0"/>
          <w:numId w:val="14"/>
        </w:numPr>
        <w:spacing w:line="276" w:lineRule="auto"/>
        <w:ind w:left="180" w:hanging="180"/>
        <w:rPr>
          <w:rFonts w:asciiTheme="minorHAnsi" w:hAnsiTheme="minorHAnsi" w:cstheme="minorHAnsi"/>
          <w:b w:val="0"/>
          <w:sz w:val="32"/>
        </w:rPr>
      </w:pPr>
      <w:proofErr w:type="gramStart"/>
      <w:r w:rsidRPr="00886BD8">
        <w:rPr>
          <w:rFonts w:asciiTheme="minorHAnsi" w:hAnsiTheme="minorHAnsi" w:cstheme="minorHAnsi"/>
          <w:b w:val="0"/>
          <w:caps w:val="0"/>
          <w:sz w:val="32"/>
        </w:rPr>
        <w:t>DATABASE</w:t>
      </w:r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  <w:sz w:val="32"/>
        </w:rPr>
        <w:t>:</w:t>
      </w:r>
      <w:proofErr w:type="gramEnd"/>
      <w:r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proofErr w:type="spellStart"/>
      <w:r w:rsidRPr="00886BD8">
        <w:rPr>
          <w:rFonts w:asciiTheme="minorHAnsi" w:hAnsiTheme="minorHAnsi" w:cstheme="minorHAnsi"/>
          <w:b w:val="0"/>
          <w:caps w:val="0"/>
        </w:rPr>
        <w:t>Plsql</w:t>
      </w:r>
      <w:proofErr w:type="spellEnd"/>
      <w:r w:rsidRPr="00886BD8">
        <w:rPr>
          <w:rFonts w:asciiTheme="minorHAnsi" w:hAnsiTheme="minorHAnsi" w:cstheme="minorHAnsi"/>
          <w:b w:val="0"/>
          <w:caps w:val="0"/>
        </w:rPr>
        <w:t xml:space="preserve">, </w:t>
      </w:r>
      <w:r w:rsidR="00886BD8" w:rsidRPr="00886BD8">
        <w:rPr>
          <w:rFonts w:asciiTheme="minorHAnsi" w:hAnsiTheme="minorHAnsi" w:cstheme="minorHAnsi"/>
          <w:b w:val="0"/>
          <w:caps w:val="0"/>
        </w:rPr>
        <w:t xml:space="preserve"> </w:t>
      </w:r>
      <w:proofErr w:type="spellStart"/>
      <w:r w:rsidR="00E61575" w:rsidRPr="00886BD8">
        <w:rPr>
          <w:rFonts w:asciiTheme="minorHAnsi" w:hAnsiTheme="minorHAnsi" w:cstheme="minorHAnsi"/>
          <w:b w:val="0"/>
          <w:caps w:val="0"/>
        </w:rPr>
        <w:t>Sq</w:t>
      </w:r>
      <w:r w:rsidR="00162B88" w:rsidRPr="00886BD8">
        <w:rPr>
          <w:rFonts w:asciiTheme="minorHAnsi" w:hAnsiTheme="minorHAnsi" w:cstheme="minorHAnsi"/>
          <w:b w:val="0"/>
          <w:caps w:val="0"/>
        </w:rPr>
        <w:t>l</w:t>
      </w:r>
      <w:proofErr w:type="spellEnd"/>
      <w:r w:rsidR="00886BD8" w:rsidRPr="00886BD8">
        <w:rPr>
          <w:rFonts w:asciiTheme="minorHAnsi" w:hAnsiTheme="minorHAnsi" w:cstheme="minorHAnsi"/>
          <w:b w:val="0"/>
          <w:caps w:val="0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</w:rPr>
        <w:t xml:space="preserve">, </w:t>
      </w:r>
      <w:proofErr w:type="spellStart"/>
      <w:r w:rsidRPr="00886BD8">
        <w:rPr>
          <w:rFonts w:asciiTheme="minorHAnsi" w:hAnsiTheme="minorHAnsi" w:cstheme="minorHAnsi"/>
          <w:b w:val="0"/>
          <w:caps w:val="0"/>
        </w:rPr>
        <w:t>Phpmyadmin</w:t>
      </w:r>
      <w:proofErr w:type="spellEnd"/>
      <w:r w:rsidR="00E61575" w:rsidRPr="00886BD8">
        <w:rPr>
          <w:rFonts w:asciiTheme="minorHAnsi" w:hAnsiTheme="minorHAnsi" w:cstheme="minorHAnsi"/>
          <w:b w:val="0"/>
          <w:caps w:val="0"/>
        </w:rPr>
        <w:t>, MongoDB.</w:t>
      </w:r>
    </w:p>
    <w:p w:rsidR="002C30E7" w:rsidRPr="00886BD8" w:rsidRDefault="002C30E7" w:rsidP="00886BD8">
      <w:pPr>
        <w:pStyle w:val="Heading1"/>
        <w:numPr>
          <w:ilvl w:val="0"/>
          <w:numId w:val="14"/>
        </w:numPr>
        <w:spacing w:line="276" w:lineRule="auto"/>
        <w:ind w:left="180" w:hanging="180"/>
        <w:rPr>
          <w:rFonts w:asciiTheme="minorHAnsi" w:hAnsiTheme="minorHAnsi" w:cstheme="minorHAnsi"/>
          <w:b w:val="0"/>
          <w:sz w:val="32"/>
        </w:rPr>
      </w:pPr>
      <w:r w:rsidRPr="00886BD8">
        <w:rPr>
          <w:rFonts w:asciiTheme="minorHAnsi" w:hAnsiTheme="minorHAnsi" w:cstheme="minorHAnsi"/>
          <w:b w:val="0"/>
          <w:caps w:val="0"/>
          <w:sz w:val="32"/>
        </w:rPr>
        <w:t xml:space="preserve">CONTENT MANAGEMENT </w:t>
      </w:r>
      <w:proofErr w:type="gramStart"/>
      <w:r w:rsidRPr="00886BD8">
        <w:rPr>
          <w:rFonts w:asciiTheme="minorHAnsi" w:hAnsiTheme="minorHAnsi" w:cstheme="minorHAnsi"/>
          <w:b w:val="0"/>
          <w:caps w:val="0"/>
          <w:sz w:val="32"/>
        </w:rPr>
        <w:t>SYSTEM</w:t>
      </w:r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  <w:sz w:val="32"/>
        </w:rPr>
        <w:t>:</w:t>
      </w:r>
      <w:proofErr w:type="gramEnd"/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="00162B88" w:rsidRPr="00886BD8">
        <w:rPr>
          <w:rFonts w:asciiTheme="minorHAnsi" w:hAnsiTheme="minorHAnsi" w:cstheme="minorHAnsi"/>
          <w:b w:val="0"/>
          <w:caps w:val="0"/>
        </w:rPr>
        <w:t>WordPress</w:t>
      </w:r>
      <w:r w:rsidRPr="00886BD8">
        <w:rPr>
          <w:rFonts w:asciiTheme="minorHAnsi" w:hAnsiTheme="minorHAnsi" w:cstheme="minorHAnsi"/>
          <w:b w:val="0"/>
          <w:caps w:val="0"/>
        </w:rPr>
        <w:t>.</w:t>
      </w:r>
    </w:p>
    <w:p w:rsidR="002C30E7" w:rsidRPr="00886BD8" w:rsidRDefault="002C30E7" w:rsidP="00886BD8">
      <w:pPr>
        <w:pStyle w:val="Heading1"/>
        <w:numPr>
          <w:ilvl w:val="0"/>
          <w:numId w:val="14"/>
        </w:numPr>
        <w:spacing w:line="276" w:lineRule="auto"/>
        <w:ind w:left="180" w:hanging="180"/>
        <w:rPr>
          <w:rFonts w:asciiTheme="minorHAnsi" w:hAnsiTheme="minorHAnsi" w:cstheme="minorHAnsi"/>
          <w:b w:val="0"/>
          <w:sz w:val="32"/>
        </w:rPr>
      </w:pPr>
      <w:proofErr w:type="gramStart"/>
      <w:r w:rsidRPr="00886BD8">
        <w:rPr>
          <w:rFonts w:asciiTheme="minorHAnsi" w:hAnsiTheme="minorHAnsi" w:cstheme="minorHAnsi"/>
          <w:b w:val="0"/>
          <w:caps w:val="0"/>
          <w:sz w:val="32"/>
        </w:rPr>
        <w:t>TOOLS</w:t>
      </w:r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  <w:sz w:val="32"/>
        </w:rPr>
        <w:t>:</w:t>
      </w:r>
      <w:proofErr w:type="gramEnd"/>
      <w:r w:rsidR="00F609CB"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  <w:sz w:val="32"/>
        </w:rPr>
        <w:t xml:space="preserve"> </w:t>
      </w:r>
      <w:r w:rsidRPr="00886BD8">
        <w:rPr>
          <w:rFonts w:asciiTheme="minorHAnsi" w:hAnsiTheme="minorHAnsi" w:cstheme="minorHAnsi"/>
          <w:b w:val="0"/>
          <w:caps w:val="0"/>
        </w:rPr>
        <w:t>Photoshop, Figma.</w:t>
      </w:r>
    </w:p>
    <w:p w:rsidR="00401599" w:rsidRPr="00401599" w:rsidRDefault="00401599" w:rsidP="00401599">
      <w:pPr>
        <w:pStyle w:val="Heading1"/>
        <w:ind w:left="720"/>
        <w:rPr>
          <w:rFonts w:asciiTheme="minorHAnsi" w:hAnsiTheme="minorHAnsi" w:cstheme="minorHAnsi"/>
          <w:sz w:val="14"/>
        </w:rPr>
      </w:pPr>
    </w:p>
    <w:p w:rsidR="00401599" w:rsidRDefault="00401599" w:rsidP="0062312F">
      <w:pPr>
        <w:pStyle w:val="Heading1"/>
      </w:pPr>
    </w:p>
    <w:p w:rsidR="00AD782D" w:rsidRPr="00E61575" w:rsidRDefault="00F609CB" w:rsidP="00E61575">
      <w:pPr>
        <w:pStyle w:val="Heading1"/>
        <w:rPr>
          <w:rFonts w:asciiTheme="minorHAnsi" w:hAnsiTheme="minorHAnsi" w:cstheme="minorHAnsi"/>
          <w:b w:val="0"/>
          <w:sz w:val="56"/>
        </w:rPr>
      </w:pPr>
      <w:r w:rsidRPr="00E61575">
        <w:rPr>
          <w:rFonts w:asciiTheme="minorHAnsi" w:hAnsiTheme="minorHAnsi" w:cstheme="minorHAnsi"/>
          <w:b w:val="0"/>
          <w:sz w:val="56"/>
        </w:rPr>
        <w:t>PROJECTS</w:t>
      </w:r>
    </w:p>
    <w:p w:rsidR="00B51D1B" w:rsidRDefault="00312789" w:rsidP="00371C63">
      <w:pPr>
        <w:spacing w:line="360" w:lineRule="auto"/>
      </w:pPr>
      <w:hyperlink r:id="rId9" w:history="1">
        <w:proofErr w:type="spellStart"/>
        <w:r w:rsidR="00570592" w:rsidRPr="00570592">
          <w:rPr>
            <w:rStyle w:val="Hyperlink"/>
            <w:sz w:val="36"/>
          </w:rPr>
          <w:t>ItemStore</w:t>
        </w:r>
        <w:proofErr w:type="spellEnd"/>
      </w:hyperlink>
      <w:r w:rsidR="00F609CB">
        <w:t xml:space="preserve"> </w:t>
      </w:r>
      <w:r w:rsidR="00371C63" w:rsidRPr="00371C63">
        <w:t xml:space="preserve"> </w:t>
      </w:r>
      <w:r w:rsidR="00371C63" w:rsidRPr="00371C63">
        <w:rPr>
          <w:sz w:val="32"/>
        </w:rPr>
        <w:t>(e-commerce</w:t>
      </w:r>
      <w:r w:rsidR="00371C63">
        <w:rPr>
          <w:sz w:val="32"/>
        </w:rPr>
        <w:t xml:space="preserve"> website</w:t>
      </w:r>
      <w:r w:rsidR="00371C63" w:rsidRPr="00371C63">
        <w:rPr>
          <w:sz w:val="32"/>
        </w:rPr>
        <w:t>)</w:t>
      </w:r>
      <w:r w:rsidR="00F609CB">
        <w:t>:</w:t>
      </w:r>
      <w:r w:rsidR="00371C63">
        <w:t xml:space="preserve"> </w:t>
      </w:r>
      <w:r w:rsidR="00F609CB">
        <w:t xml:space="preserve"> </w:t>
      </w:r>
      <w:r w:rsidR="00F609CB" w:rsidRPr="00371C63">
        <w:rPr>
          <w:sz w:val="24"/>
        </w:rPr>
        <w:t>HTML | CSS | JAVASCRIPT</w:t>
      </w:r>
    </w:p>
    <w:p w:rsidR="00E61575" w:rsidRPr="003C5965" w:rsidRDefault="00886BD8" w:rsidP="00371C63">
      <w:pPr>
        <w:rPr>
          <w:sz w:val="28"/>
          <w:szCs w:val="28"/>
        </w:rPr>
      </w:pPr>
      <w:r w:rsidRPr="003C5965">
        <w:rPr>
          <w:sz w:val="28"/>
          <w:szCs w:val="28"/>
        </w:rPr>
        <w:t>Item Store</w:t>
      </w:r>
      <w:r w:rsidR="0040050B" w:rsidRPr="003C5965">
        <w:rPr>
          <w:sz w:val="28"/>
          <w:szCs w:val="28"/>
        </w:rPr>
        <w:t xml:space="preserve"> is </w:t>
      </w:r>
      <w:proofErr w:type="spellStart"/>
      <w:proofErr w:type="gramStart"/>
      <w:r w:rsidR="0040050B" w:rsidRPr="003C5965">
        <w:rPr>
          <w:sz w:val="28"/>
          <w:szCs w:val="28"/>
        </w:rPr>
        <w:t>a</w:t>
      </w:r>
      <w:proofErr w:type="spellEnd"/>
      <w:proofErr w:type="gramEnd"/>
      <w:r w:rsidR="0040050B" w:rsidRPr="003C5965">
        <w:rPr>
          <w:sz w:val="28"/>
          <w:szCs w:val="28"/>
        </w:rPr>
        <w:t xml:space="preserve"> online shopping site </w:t>
      </w:r>
      <w:r w:rsidR="00E61575" w:rsidRPr="003C5965">
        <w:rPr>
          <w:sz w:val="28"/>
          <w:szCs w:val="28"/>
        </w:rPr>
        <w:t xml:space="preserve">was made </w:t>
      </w:r>
      <w:r w:rsidR="00371C63" w:rsidRPr="003C5965">
        <w:rPr>
          <w:sz w:val="28"/>
          <w:szCs w:val="28"/>
        </w:rPr>
        <w:t>as a part of the course web programming assigned to me. I learned various features about JavaScript and css.</w:t>
      </w:r>
    </w:p>
    <w:p w:rsidR="00371C63" w:rsidRDefault="00371C63" w:rsidP="00371C63"/>
    <w:p w:rsidR="00371C63" w:rsidRDefault="00312789" w:rsidP="00371C63">
      <w:pPr>
        <w:spacing w:line="360" w:lineRule="auto"/>
      </w:pPr>
      <w:hyperlink r:id="rId10" w:history="1">
        <w:r w:rsidR="00371C63" w:rsidRPr="00371C63">
          <w:rPr>
            <w:rStyle w:val="Hyperlink"/>
            <w:sz w:val="36"/>
          </w:rPr>
          <w:t>Dice-</w:t>
        </w:r>
        <w:proofErr w:type="gramStart"/>
        <w:r w:rsidR="0040050B">
          <w:rPr>
            <w:rStyle w:val="Hyperlink"/>
            <w:sz w:val="36"/>
          </w:rPr>
          <w:t>Up</w:t>
        </w:r>
        <w:r w:rsidR="00371C63" w:rsidRPr="00371C63">
          <w:rPr>
            <w:rStyle w:val="Hyperlink"/>
          </w:rPr>
          <w:t xml:space="preserve"> </w:t>
        </w:r>
      </w:hyperlink>
      <w:proofErr w:type="gramEnd"/>
      <w:r w:rsidR="00371C63" w:rsidRPr="00371C63">
        <w:t xml:space="preserve"> </w:t>
      </w:r>
      <w:r w:rsidR="00371C63">
        <w:rPr>
          <w:sz w:val="32"/>
        </w:rPr>
        <w:t xml:space="preserve">: </w:t>
      </w:r>
      <w:r w:rsidR="00371C63" w:rsidRPr="00371C63">
        <w:rPr>
          <w:sz w:val="24"/>
        </w:rPr>
        <w:t>HTML | CSS | JAVASCRIPT</w:t>
      </w:r>
    </w:p>
    <w:p w:rsidR="00371C63" w:rsidRPr="003C5965" w:rsidRDefault="0040050B" w:rsidP="00371C63">
      <w:pPr>
        <w:rPr>
          <w:sz w:val="28"/>
          <w:szCs w:val="28"/>
        </w:rPr>
      </w:pPr>
      <w:r w:rsidRPr="003C5965">
        <w:rPr>
          <w:sz w:val="28"/>
          <w:szCs w:val="28"/>
        </w:rPr>
        <w:t xml:space="preserve">Dice-Up is a double player game that depends on probability on rolling the dice. </w:t>
      </w:r>
    </w:p>
    <w:p w:rsidR="00371C63" w:rsidRDefault="00371C63" w:rsidP="00371C63"/>
    <w:p w:rsidR="00371C63" w:rsidRDefault="00312789" w:rsidP="00371C63">
      <w:pPr>
        <w:spacing w:line="360" w:lineRule="auto"/>
      </w:pPr>
      <w:hyperlink r:id="rId11" w:history="1">
        <w:r w:rsidR="00371C63" w:rsidRPr="00570592">
          <w:rPr>
            <w:rStyle w:val="Hyperlink"/>
            <w:sz w:val="36"/>
          </w:rPr>
          <w:t>ATM</w:t>
        </w:r>
      </w:hyperlink>
      <w:r w:rsidR="00371C63">
        <w:rPr>
          <w:sz w:val="36"/>
        </w:rPr>
        <w:t xml:space="preserve"> </w:t>
      </w:r>
      <w:r w:rsidR="00371C63">
        <w:rPr>
          <w:sz w:val="32"/>
        </w:rPr>
        <w:t xml:space="preserve">: </w:t>
      </w:r>
      <w:r w:rsidR="00371C63" w:rsidRPr="00371C63">
        <w:rPr>
          <w:sz w:val="24"/>
        </w:rPr>
        <w:t>HTML | CSS | JAVASCRIPT</w:t>
      </w:r>
    </w:p>
    <w:p w:rsidR="00371C63" w:rsidRPr="003C5965" w:rsidRDefault="0040050B" w:rsidP="00371C63">
      <w:pPr>
        <w:rPr>
          <w:sz w:val="28"/>
          <w:szCs w:val="28"/>
        </w:rPr>
      </w:pPr>
      <w:r w:rsidRPr="003C5965">
        <w:rPr>
          <w:sz w:val="28"/>
          <w:szCs w:val="28"/>
        </w:rPr>
        <w:t xml:space="preserve">Atm is a demonstration of a real Atm with features like register, login, </w:t>
      </w:r>
      <w:r w:rsidR="001E3E15" w:rsidRPr="003C5965">
        <w:rPr>
          <w:sz w:val="28"/>
          <w:szCs w:val="28"/>
        </w:rPr>
        <w:t xml:space="preserve">deposit, </w:t>
      </w:r>
      <w:proofErr w:type="gramStart"/>
      <w:r w:rsidR="001E3E15" w:rsidRPr="003C5965">
        <w:rPr>
          <w:sz w:val="28"/>
          <w:szCs w:val="28"/>
        </w:rPr>
        <w:t>withdrawal</w:t>
      </w:r>
      <w:proofErr w:type="gramEnd"/>
      <w:r w:rsidR="001E3E15" w:rsidRPr="003C5965">
        <w:rPr>
          <w:sz w:val="28"/>
          <w:szCs w:val="28"/>
        </w:rPr>
        <w:t xml:space="preserve"> and </w:t>
      </w:r>
      <w:r w:rsidRPr="003C5965">
        <w:rPr>
          <w:sz w:val="28"/>
          <w:szCs w:val="28"/>
        </w:rPr>
        <w:t xml:space="preserve">show account info. </w:t>
      </w:r>
    </w:p>
    <w:p w:rsidR="00886BD8" w:rsidRDefault="00886BD8" w:rsidP="00371C63"/>
    <w:p w:rsidR="00886BD8" w:rsidRDefault="00312789" w:rsidP="00886BD8">
      <w:pPr>
        <w:spacing w:line="360" w:lineRule="auto"/>
      </w:pPr>
      <w:hyperlink r:id="rId12" w:history="1">
        <w:r w:rsidR="00886BD8" w:rsidRPr="00886BD8">
          <w:rPr>
            <w:rStyle w:val="Hyperlink"/>
            <w:sz w:val="36"/>
          </w:rPr>
          <w:t>Snakes and Ladders</w:t>
        </w:r>
      </w:hyperlink>
      <w:r w:rsidR="00886BD8">
        <w:rPr>
          <w:sz w:val="36"/>
        </w:rPr>
        <w:t xml:space="preserve"> </w:t>
      </w:r>
      <w:r w:rsidR="00886BD8">
        <w:rPr>
          <w:sz w:val="32"/>
        </w:rPr>
        <w:t xml:space="preserve">: </w:t>
      </w:r>
      <w:r w:rsidR="00886BD8" w:rsidRPr="00371C63">
        <w:rPr>
          <w:sz w:val="24"/>
        </w:rPr>
        <w:t>HTML | CSS | JAVASCRIPT</w:t>
      </w:r>
    </w:p>
    <w:p w:rsidR="00886BD8" w:rsidRPr="003C5965" w:rsidRDefault="005F0331" w:rsidP="00886BD8">
      <w:pPr>
        <w:rPr>
          <w:sz w:val="28"/>
          <w:szCs w:val="28"/>
        </w:rPr>
      </w:pPr>
      <w:r w:rsidRPr="003C5965">
        <w:rPr>
          <w:sz w:val="28"/>
          <w:szCs w:val="28"/>
        </w:rPr>
        <w:t>This is a game similar to a real snakes and ladders game played by two player and follows all the rules of the game.</w:t>
      </w:r>
    </w:p>
    <w:p w:rsidR="00886BD8" w:rsidRDefault="00886BD8" w:rsidP="00886BD8"/>
    <w:p w:rsidR="00886BD8" w:rsidRDefault="00312789" w:rsidP="00886BD8">
      <w:pPr>
        <w:spacing w:line="360" w:lineRule="auto"/>
      </w:pPr>
      <w:hyperlink r:id="rId13" w:history="1">
        <w:r w:rsidR="00886BD8" w:rsidRPr="00886BD8">
          <w:rPr>
            <w:rStyle w:val="Hyperlink"/>
            <w:sz w:val="36"/>
          </w:rPr>
          <w:t>Listings</w:t>
        </w:r>
      </w:hyperlink>
      <w:r w:rsidR="00886BD8">
        <w:rPr>
          <w:sz w:val="36"/>
        </w:rPr>
        <w:t xml:space="preserve"> </w:t>
      </w:r>
      <w:r w:rsidR="00886BD8">
        <w:rPr>
          <w:sz w:val="32"/>
        </w:rPr>
        <w:t xml:space="preserve">: </w:t>
      </w:r>
      <w:r w:rsidR="00886BD8" w:rsidRPr="00371C63">
        <w:rPr>
          <w:sz w:val="24"/>
        </w:rPr>
        <w:t>HTML | CSS | JAVASCRIPT</w:t>
      </w:r>
    </w:p>
    <w:p w:rsidR="00886BD8" w:rsidRPr="003C5965" w:rsidRDefault="005F0331" w:rsidP="00886BD8">
      <w:pPr>
        <w:rPr>
          <w:sz w:val="28"/>
          <w:szCs w:val="28"/>
        </w:rPr>
      </w:pPr>
      <w:r w:rsidRPr="003C5965">
        <w:rPr>
          <w:sz w:val="28"/>
          <w:szCs w:val="28"/>
        </w:rPr>
        <w:t>This application shows table consisting of data which can be</w:t>
      </w:r>
      <w:r w:rsidR="003C5965">
        <w:rPr>
          <w:sz w:val="28"/>
          <w:szCs w:val="28"/>
        </w:rPr>
        <w:t xml:space="preserve"> updated deleted or added with JavaS</w:t>
      </w:r>
      <w:r w:rsidRPr="003C5965">
        <w:rPr>
          <w:sz w:val="28"/>
          <w:szCs w:val="28"/>
        </w:rPr>
        <w:t>cript.</w:t>
      </w:r>
    </w:p>
    <w:p w:rsidR="00886BD8" w:rsidRDefault="00886BD8" w:rsidP="00886BD8"/>
    <w:p w:rsidR="00886BD8" w:rsidRDefault="00886BD8" w:rsidP="00371C63"/>
    <w:p w:rsidR="00371C63" w:rsidRPr="006E1507" w:rsidRDefault="00371C63" w:rsidP="00371C63"/>
    <w:sectPr w:rsidR="00371C63" w:rsidRPr="006E1507" w:rsidSect="005A1B10">
      <w:footerReference w:type="default" r:id="rId14"/>
      <w:headerReference w:type="first" r:id="rId15"/>
      <w:foot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789" w:rsidRDefault="00312789" w:rsidP="0068194B">
      <w:r>
        <w:separator/>
      </w:r>
    </w:p>
    <w:p w:rsidR="00312789" w:rsidRDefault="00312789"/>
    <w:p w:rsidR="00312789" w:rsidRDefault="00312789"/>
  </w:endnote>
  <w:endnote w:type="continuationSeparator" w:id="0">
    <w:p w:rsidR="00312789" w:rsidRDefault="00312789" w:rsidP="0068194B">
      <w:r>
        <w:continuationSeparator/>
      </w:r>
    </w:p>
    <w:p w:rsidR="00312789" w:rsidRDefault="00312789"/>
    <w:p w:rsidR="00312789" w:rsidRDefault="00312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F609CB" w:rsidRDefault="00312789" w:rsidP="00F609CB">
        <w:pPr>
          <w:pStyle w:val="Footer"/>
          <w:rPr>
            <w:sz w:val="28"/>
          </w:rPr>
        </w:pPr>
        <w:hyperlink r:id="rId1" w:history="1">
          <w:r w:rsidR="00F609CB" w:rsidRPr="00F609CB">
            <w:rPr>
              <w:rStyle w:val="Hyperlink"/>
              <w:sz w:val="28"/>
            </w:rPr>
            <w:t>GITHUB</w:t>
          </w:r>
        </w:hyperlink>
        <w:r w:rsidR="00F609CB" w:rsidRPr="00F609CB">
          <w:rPr>
            <w:sz w:val="28"/>
          </w:rPr>
          <w:t xml:space="preserve"> | </w:t>
        </w:r>
        <w:hyperlink r:id="rId2" w:history="1">
          <w:r w:rsidR="00F609CB" w:rsidRPr="004356CF">
            <w:rPr>
              <w:rStyle w:val="Hyperlink"/>
              <w:sz w:val="28"/>
            </w:rPr>
            <w:t>LINKED IN</w:t>
          </w:r>
        </w:hyperlink>
        <w:r w:rsidR="00F609CB" w:rsidRPr="00F609CB">
          <w:rPr>
            <w:sz w:val="28"/>
          </w:rPr>
          <w:t xml:space="preserve"> | </w:t>
        </w:r>
        <w:hyperlink r:id="rId3" w:history="1">
          <w:r w:rsidR="00F609CB" w:rsidRPr="00886BD8">
            <w:rPr>
              <w:rStyle w:val="Hyperlink"/>
              <w:sz w:val="28"/>
            </w:rPr>
            <w:t>PORTFOLIO</w:t>
          </w:r>
        </w:hyperlink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9CB" w:rsidRPr="00F609CB" w:rsidRDefault="00312789">
    <w:pPr>
      <w:pStyle w:val="Footer"/>
      <w:rPr>
        <w:sz w:val="28"/>
      </w:rPr>
    </w:pPr>
    <w:hyperlink r:id="rId1" w:history="1">
      <w:r w:rsidR="00F609CB" w:rsidRPr="00F609CB">
        <w:rPr>
          <w:rStyle w:val="Hyperlink"/>
          <w:sz w:val="28"/>
        </w:rPr>
        <w:t>GITHUB</w:t>
      </w:r>
    </w:hyperlink>
    <w:r w:rsidR="00F609CB" w:rsidRPr="00F609CB">
      <w:rPr>
        <w:sz w:val="28"/>
      </w:rPr>
      <w:t xml:space="preserve"> |</w:t>
    </w:r>
    <w:hyperlink r:id="rId2" w:history="1">
      <w:r w:rsidR="00F609CB" w:rsidRPr="004356CF">
        <w:rPr>
          <w:rStyle w:val="Hyperlink"/>
          <w:sz w:val="28"/>
          <w:u w:val="none"/>
        </w:rPr>
        <w:t xml:space="preserve"> </w:t>
      </w:r>
      <w:r w:rsidR="00F609CB" w:rsidRPr="004356CF">
        <w:rPr>
          <w:rStyle w:val="Hyperlink"/>
          <w:sz w:val="28"/>
        </w:rPr>
        <w:t>LINKED IN</w:t>
      </w:r>
    </w:hyperlink>
    <w:r w:rsidR="00F609CB" w:rsidRPr="00F609CB">
      <w:rPr>
        <w:sz w:val="28"/>
      </w:rPr>
      <w:t xml:space="preserve"> | </w:t>
    </w:r>
    <w:hyperlink r:id="rId3" w:history="1">
      <w:r w:rsidR="00F609CB" w:rsidRPr="00886BD8">
        <w:rPr>
          <w:rStyle w:val="Hyperlink"/>
          <w:sz w:val="28"/>
        </w:rPr>
        <w:t>PORTFOLIO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789" w:rsidRDefault="00312789" w:rsidP="0068194B">
      <w:r>
        <w:separator/>
      </w:r>
    </w:p>
    <w:p w:rsidR="00312789" w:rsidRDefault="00312789"/>
    <w:p w:rsidR="00312789" w:rsidRDefault="00312789"/>
  </w:footnote>
  <w:footnote w:type="continuationSeparator" w:id="0">
    <w:p w:rsidR="00312789" w:rsidRDefault="00312789" w:rsidP="0068194B">
      <w:r>
        <w:continuationSeparator/>
      </w:r>
    </w:p>
    <w:p w:rsidR="00312789" w:rsidRDefault="00312789"/>
    <w:p w:rsidR="00312789" w:rsidRDefault="003127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B18E6B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A53633E"/>
    <w:multiLevelType w:val="hybridMultilevel"/>
    <w:tmpl w:val="0B48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5DC3994"/>
    <w:multiLevelType w:val="hybridMultilevel"/>
    <w:tmpl w:val="ECB6857A"/>
    <w:lvl w:ilvl="0" w:tplc="0DF0E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EE"/>
    <w:rsid w:val="000001EF"/>
    <w:rsid w:val="00007322"/>
    <w:rsid w:val="00007728"/>
    <w:rsid w:val="00024584"/>
    <w:rsid w:val="00024730"/>
    <w:rsid w:val="00055E95"/>
    <w:rsid w:val="00064950"/>
    <w:rsid w:val="0007021F"/>
    <w:rsid w:val="000B2BA5"/>
    <w:rsid w:val="000D262A"/>
    <w:rsid w:val="000F2F8C"/>
    <w:rsid w:val="0010006E"/>
    <w:rsid w:val="001045A8"/>
    <w:rsid w:val="00114A91"/>
    <w:rsid w:val="001427E1"/>
    <w:rsid w:val="00162B88"/>
    <w:rsid w:val="00163668"/>
    <w:rsid w:val="00171566"/>
    <w:rsid w:val="00174676"/>
    <w:rsid w:val="001755A8"/>
    <w:rsid w:val="00184014"/>
    <w:rsid w:val="00192008"/>
    <w:rsid w:val="001A5593"/>
    <w:rsid w:val="001C0E68"/>
    <w:rsid w:val="001C4B6F"/>
    <w:rsid w:val="001D0BF1"/>
    <w:rsid w:val="001E3120"/>
    <w:rsid w:val="001E3E15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30E7"/>
    <w:rsid w:val="002D23C5"/>
    <w:rsid w:val="002D6137"/>
    <w:rsid w:val="002E7E61"/>
    <w:rsid w:val="002F05E5"/>
    <w:rsid w:val="002F254D"/>
    <w:rsid w:val="002F30E4"/>
    <w:rsid w:val="00307140"/>
    <w:rsid w:val="00312789"/>
    <w:rsid w:val="00316DFF"/>
    <w:rsid w:val="00325B57"/>
    <w:rsid w:val="00336056"/>
    <w:rsid w:val="003544E1"/>
    <w:rsid w:val="00366398"/>
    <w:rsid w:val="00371C63"/>
    <w:rsid w:val="003A0632"/>
    <w:rsid w:val="003A30E5"/>
    <w:rsid w:val="003A6ADF"/>
    <w:rsid w:val="003B5928"/>
    <w:rsid w:val="003C47EE"/>
    <w:rsid w:val="003C5965"/>
    <w:rsid w:val="003D380F"/>
    <w:rsid w:val="003E160D"/>
    <w:rsid w:val="003F1D5F"/>
    <w:rsid w:val="0040050B"/>
    <w:rsid w:val="00401599"/>
    <w:rsid w:val="00405128"/>
    <w:rsid w:val="00406CFF"/>
    <w:rsid w:val="00416B25"/>
    <w:rsid w:val="00420592"/>
    <w:rsid w:val="004319E0"/>
    <w:rsid w:val="004356CF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0592"/>
    <w:rsid w:val="005740D7"/>
    <w:rsid w:val="005A0F26"/>
    <w:rsid w:val="005A1B10"/>
    <w:rsid w:val="005A6850"/>
    <w:rsid w:val="005B1B1B"/>
    <w:rsid w:val="005C5932"/>
    <w:rsid w:val="005D3CA7"/>
    <w:rsid w:val="005D4CC1"/>
    <w:rsid w:val="005F0331"/>
    <w:rsid w:val="005F4B91"/>
    <w:rsid w:val="005F55D2"/>
    <w:rsid w:val="00604B49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42B6"/>
    <w:rsid w:val="0079206B"/>
    <w:rsid w:val="00796076"/>
    <w:rsid w:val="007C0566"/>
    <w:rsid w:val="007C606B"/>
    <w:rsid w:val="007D30A6"/>
    <w:rsid w:val="007E6A61"/>
    <w:rsid w:val="00801140"/>
    <w:rsid w:val="00803404"/>
    <w:rsid w:val="00834955"/>
    <w:rsid w:val="00855B59"/>
    <w:rsid w:val="00860461"/>
    <w:rsid w:val="0086487C"/>
    <w:rsid w:val="00870420"/>
    <w:rsid w:val="00870B20"/>
    <w:rsid w:val="008829F8"/>
    <w:rsid w:val="00885897"/>
    <w:rsid w:val="00886BD8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098A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44D6"/>
    <w:rsid w:val="00CD323D"/>
    <w:rsid w:val="00CE4030"/>
    <w:rsid w:val="00CE64B3"/>
    <w:rsid w:val="00CF1A49"/>
    <w:rsid w:val="00D04CFA"/>
    <w:rsid w:val="00D0630C"/>
    <w:rsid w:val="00D22DA7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4C24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157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09C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DD5DA"/>
  <w15:chartTrackingRefBased/>
  <w15:docId w15:val="{13E9B6FD-633F-4AFB-B678-A31AD99E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ndersharma.github.io/index.html" TargetMode="External"/><Relationship Id="rId13" Type="http://schemas.openxmlformats.org/officeDocument/2006/relationships/hyperlink" Target="https://davindersharma.github.io/listings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nder-sharma-a9b0941a4/" TargetMode="External"/><Relationship Id="rId12" Type="http://schemas.openxmlformats.org/officeDocument/2006/relationships/hyperlink" Target="https://davindersharma.github.io/snakes-and-ladders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vindersharma.github.io/ATM/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avindersharma.github.io/dice-up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vindersharma.github.io/ItemStore/login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avindersharma.github.io/index.html" TargetMode="External"/><Relationship Id="rId2" Type="http://schemas.openxmlformats.org/officeDocument/2006/relationships/hyperlink" Target="https://www.linkedin.com/in/davinder-sharma-a9b0941a4/" TargetMode="External"/><Relationship Id="rId1" Type="http://schemas.openxmlformats.org/officeDocument/2006/relationships/hyperlink" Target="https://github.com/davindersharm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davindersharma.github.io/index.html" TargetMode="External"/><Relationship Id="rId2" Type="http://schemas.openxmlformats.org/officeDocument/2006/relationships/hyperlink" Target="https://www.linkedin.com/in/davinder-sharma-a9b0941a4/" TargetMode="External"/><Relationship Id="rId1" Type="http://schemas.openxmlformats.org/officeDocument/2006/relationships/hyperlink" Target="https://github.com/davindersharm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nder%20sharm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9044B3112B45098A8FD73C69CA6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211E-7065-4E65-8659-B57A3F1768EE}"/>
      </w:docPartPr>
      <w:docPartBody>
        <w:p w:rsidR="006F4813" w:rsidRDefault="00AB49EA">
          <w:pPr>
            <w:pStyle w:val="159044B3112B45098A8FD73C69CA6419"/>
          </w:pPr>
          <w:r w:rsidRPr="00CF1A49">
            <w:t>·</w:t>
          </w:r>
        </w:p>
      </w:docPartBody>
    </w:docPart>
    <w:docPart>
      <w:docPartPr>
        <w:name w:val="704CBEBA998847BE9545851CD4558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BDADB-2A35-4E3D-8F8F-B50BF19D1F6A}"/>
      </w:docPartPr>
      <w:docPartBody>
        <w:p w:rsidR="006F4813" w:rsidRDefault="00AB49EA">
          <w:pPr>
            <w:pStyle w:val="704CBEBA998847BE9545851CD4558326"/>
          </w:pPr>
          <w:r w:rsidRPr="00CF1A49">
            <w:t>·</w:t>
          </w:r>
        </w:p>
      </w:docPartBody>
    </w:docPart>
    <w:docPart>
      <w:docPartPr>
        <w:name w:val="EF8912B3B67047D4AD1477B8BCCC0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36028-AD0B-4A36-91ED-399871013921}"/>
      </w:docPartPr>
      <w:docPartBody>
        <w:p w:rsidR="006F4813" w:rsidRDefault="00AB49EA">
          <w:pPr>
            <w:pStyle w:val="EF8912B3B67047D4AD1477B8BCCC00A3"/>
          </w:pPr>
          <w:r w:rsidRPr="00CF1A49">
            <w:t>Experience</w:t>
          </w:r>
        </w:p>
      </w:docPartBody>
    </w:docPart>
    <w:docPart>
      <w:docPartPr>
        <w:name w:val="577C1A1BD31344F9AD16A9A215EAB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960CA-FDAB-42F2-B9E3-B65F2E2E0AFD}"/>
      </w:docPartPr>
      <w:docPartBody>
        <w:p w:rsidR="006F4813" w:rsidRDefault="00AB49EA">
          <w:pPr>
            <w:pStyle w:val="577C1A1BD31344F9AD16A9A215EAB47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EA"/>
    <w:rsid w:val="00042F3D"/>
    <w:rsid w:val="00450DD1"/>
    <w:rsid w:val="00494DF7"/>
    <w:rsid w:val="0056235A"/>
    <w:rsid w:val="006F4813"/>
    <w:rsid w:val="00AB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BFADE296484B6DA3F30EDE164026E9">
    <w:name w:val="24BFADE296484B6DA3F30EDE164026E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AB14FC2030C402B97D77BA992BD5AD4">
    <w:name w:val="DAB14FC2030C402B97D77BA992BD5AD4"/>
  </w:style>
  <w:style w:type="paragraph" w:customStyle="1" w:styleId="DF5EFDC577F44D668A44F63801F5801A">
    <w:name w:val="DF5EFDC577F44D668A44F63801F5801A"/>
  </w:style>
  <w:style w:type="paragraph" w:customStyle="1" w:styleId="7D70DC9466FA4702B67EE464243B8199">
    <w:name w:val="7D70DC9466FA4702B67EE464243B8199"/>
  </w:style>
  <w:style w:type="paragraph" w:customStyle="1" w:styleId="EA17E2DC4BCF4A67B9F8D72F415FDABC">
    <w:name w:val="EA17E2DC4BCF4A67B9F8D72F415FDABC"/>
  </w:style>
  <w:style w:type="paragraph" w:customStyle="1" w:styleId="077C0C6370344C278A47C03DF428CF91">
    <w:name w:val="077C0C6370344C278A47C03DF428CF91"/>
  </w:style>
  <w:style w:type="paragraph" w:customStyle="1" w:styleId="159044B3112B45098A8FD73C69CA6419">
    <w:name w:val="159044B3112B45098A8FD73C69CA6419"/>
  </w:style>
  <w:style w:type="paragraph" w:customStyle="1" w:styleId="A6717FF4E6F14CD49B930E58BBB292E4">
    <w:name w:val="A6717FF4E6F14CD49B930E58BBB292E4"/>
  </w:style>
  <w:style w:type="paragraph" w:customStyle="1" w:styleId="704CBEBA998847BE9545851CD4558326">
    <w:name w:val="704CBEBA998847BE9545851CD4558326"/>
  </w:style>
  <w:style w:type="paragraph" w:customStyle="1" w:styleId="3CAAF06231A9416C928C196771F4B0B7">
    <w:name w:val="3CAAF06231A9416C928C196771F4B0B7"/>
  </w:style>
  <w:style w:type="paragraph" w:customStyle="1" w:styleId="4E6A5CDEDB6A4B48B1F0DDA5DDDBB530">
    <w:name w:val="4E6A5CDEDB6A4B48B1F0DDA5DDDBB530"/>
  </w:style>
  <w:style w:type="paragraph" w:customStyle="1" w:styleId="EF8912B3B67047D4AD1477B8BCCC00A3">
    <w:name w:val="EF8912B3B67047D4AD1477B8BCCC00A3"/>
  </w:style>
  <w:style w:type="paragraph" w:customStyle="1" w:styleId="5EE950447E9D42F0BB15F0E3AC291431">
    <w:name w:val="5EE950447E9D42F0BB15F0E3AC291431"/>
  </w:style>
  <w:style w:type="paragraph" w:customStyle="1" w:styleId="1E8A65BE63BB4613B94500729D242DE3">
    <w:name w:val="1E8A65BE63BB4613B94500729D242DE3"/>
  </w:style>
  <w:style w:type="paragraph" w:customStyle="1" w:styleId="0771972659DB4484989AB77259BD9454">
    <w:name w:val="0771972659DB4484989AB77259BD945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1CF54ADCF7048EA8052AEB9031010EC">
    <w:name w:val="41CF54ADCF7048EA8052AEB9031010EC"/>
  </w:style>
  <w:style w:type="paragraph" w:customStyle="1" w:styleId="DA1233D5115C4CFD9FF175231E4CD032">
    <w:name w:val="DA1233D5115C4CFD9FF175231E4CD032"/>
  </w:style>
  <w:style w:type="paragraph" w:customStyle="1" w:styleId="BB0577DDE317402F878F81BCFE1FC9D8">
    <w:name w:val="BB0577DDE317402F878F81BCFE1FC9D8"/>
  </w:style>
  <w:style w:type="paragraph" w:customStyle="1" w:styleId="F2EEFC741E7B4E059C64A1DE16630090">
    <w:name w:val="F2EEFC741E7B4E059C64A1DE16630090"/>
  </w:style>
  <w:style w:type="paragraph" w:customStyle="1" w:styleId="E116DA0CD0B84916BFA77B61299BD68A">
    <w:name w:val="E116DA0CD0B84916BFA77B61299BD68A"/>
  </w:style>
  <w:style w:type="paragraph" w:customStyle="1" w:styleId="42A516426B8A4792AA8594E008F0B93D">
    <w:name w:val="42A516426B8A4792AA8594E008F0B93D"/>
  </w:style>
  <w:style w:type="paragraph" w:customStyle="1" w:styleId="BEF5A688C9014CF1AE8154A935805060">
    <w:name w:val="BEF5A688C9014CF1AE8154A935805060"/>
  </w:style>
  <w:style w:type="paragraph" w:customStyle="1" w:styleId="BD2E6A13CA2D421FA9F0EEE0F121D8CC">
    <w:name w:val="BD2E6A13CA2D421FA9F0EEE0F121D8CC"/>
  </w:style>
  <w:style w:type="paragraph" w:customStyle="1" w:styleId="8E90616E185B4501B3BDA343594119AD">
    <w:name w:val="8E90616E185B4501B3BDA343594119AD"/>
  </w:style>
  <w:style w:type="paragraph" w:customStyle="1" w:styleId="28FEE8B11C2A4F49984484D0B5CAFB59">
    <w:name w:val="28FEE8B11C2A4F49984484D0B5CAFB59"/>
  </w:style>
  <w:style w:type="paragraph" w:customStyle="1" w:styleId="9AB5D5CD35E7444AB9652599C97B98B7">
    <w:name w:val="9AB5D5CD35E7444AB9652599C97B98B7"/>
  </w:style>
  <w:style w:type="paragraph" w:customStyle="1" w:styleId="FA85F81E8ED04E25B1A0175AA44D6B4F">
    <w:name w:val="FA85F81E8ED04E25B1A0175AA44D6B4F"/>
  </w:style>
  <w:style w:type="paragraph" w:customStyle="1" w:styleId="5ED59E330C8B4037B3FFBFDCC9301910">
    <w:name w:val="5ED59E330C8B4037B3FFBFDCC9301910"/>
  </w:style>
  <w:style w:type="paragraph" w:customStyle="1" w:styleId="1C0D92541EDA4364A9958DCE671F081F">
    <w:name w:val="1C0D92541EDA4364A9958DCE671F081F"/>
  </w:style>
  <w:style w:type="paragraph" w:customStyle="1" w:styleId="E0F2607F577740598B0FC0613C64CA53">
    <w:name w:val="E0F2607F577740598B0FC0613C64CA53"/>
  </w:style>
  <w:style w:type="paragraph" w:customStyle="1" w:styleId="319841B3F84749AF851173EDEA993C9B">
    <w:name w:val="319841B3F84749AF851173EDEA993C9B"/>
  </w:style>
  <w:style w:type="paragraph" w:customStyle="1" w:styleId="1188AD2D39634568ABD8B6B2891FFAE2">
    <w:name w:val="1188AD2D39634568ABD8B6B2891FFAE2"/>
  </w:style>
  <w:style w:type="paragraph" w:customStyle="1" w:styleId="536D4335790C4409BE09281A40884C00">
    <w:name w:val="536D4335790C4409BE09281A40884C00"/>
  </w:style>
  <w:style w:type="paragraph" w:customStyle="1" w:styleId="577C1A1BD31344F9AD16A9A215EAB47D">
    <w:name w:val="577C1A1BD31344F9AD16A9A215EAB47D"/>
  </w:style>
  <w:style w:type="paragraph" w:customStyle="1" w:styleId="43F24997EE8847E7AF525622147266DA">
    <w:name w:val="43F24997EE8847E7AF525622147266DA"/>
  </w:style>
  <w:style w:type="paragraph" w:customStyle="1" w:styleId="23D58E16D311438D83EBF71BB2A851A0">
    <w:name w:val="23D58E16D311438D83EBF71BB2A851A0"/>
  </w:style>
  <w:style w:type="paragraph" w:customStyle="1" w:styleId="72A1C0AFAD2147AD94292F5B370BC440">
    <w:name w:val="72A1C0AFAD2147AD94292F5B370BC440"/>
  </w:style>
  <w:style w:type="paragraph" w:customStyle="1" w:styleId="7C85E45177434B84A3ED7CF5109B7C4D">
    <w:name w:val="7C85E45177434B84A3ED7CF5109B7C4D"/>
  </w:style>
  <w:style w:type="paragraph" w:customStyle="1" w:styleId="FC9A9B199AAB4F039A2E9330F934BCC8">
    <w:name w:val="FC9A9B199AAB4F039A2E9330F934BCC8"/>
  </w:style>
  <w:style w:type="paragraph" w:customStyle="1" w:styleId="4EFE2FF872F54E2DA8D95CF11FCACDB9">
    <w:name w:val="4EFE2FF872F54E2DA8D95CF11FCACDB9"/>
  </w:style>
  <w:style w:type="paragraph" w:customStyle="1" w:styleId="EA4FEBA6A95D4CE78C2D0AE7A9FBE12F">
    <w:name w:val="EA4FEBA6A95D4CE78C2D0AE7A9FBE1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336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Davinder sharma</dc:creator>
  <cp:keywords/>
  <dc:description/>
  <cp:lastModifiedBy>Davinder sharma</cp:lastModifiedBy>
  <cp:revision>12</cp:revision>
  <dcterms:created xsi:type="dcterms:W3CDTF">2020-02-26T00:07:00Z</dcterms:created>
  <dcterms:modified xsi:type="dcterms:W3CDTF">2020-03-04T18:07:00Z</dcterms:modified>
  <cp:category/>
</cp:coreProperties>
</file>